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66"/>
        <w:gridCol w:w="671"/>
        <w:gridCol w:w="5771"/>
      </w:tblGrid>
      <w:tr w:rsidR="001B2ABD" w:rsidRPr="00DA230E" w14:paraId="43BD6BD8" w14:textId="77777777" w:rsidTr="00CC3ABC">
        <w:trPr>
          <w:trHeight w:val="2554"/>
        </w:trPr>
        <w:tc>
          <w:tcPr>
            <w:tcW w:w="3366" w:type="dxa"/>
            <w:vAlign w:val="bottom"/>
          </w:tcPr>
          <w:p w14:paraId="3FE8AFEB" w14:textId="77777777" w:rsidR="001B2ABD" w:rsidRPr="00DA230E" w:rsidRDefault="00A97F6C" w:rsidP="001B2ABD">
            <w:pPr>
              <w:tabs>
                <w:tab w:val="left" w:pos="990"/>
              </w:tabs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BC70692" wp14:editId="7D53F696">
                  <wp:extent cx="1753589" cy="1872750"/>
                  <wp:effectExtent l="190500" t="190500" r="189865" b="1847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9596300_2918703721533391_577160501260189696_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140" cy="1879747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" w:type="dxa"/>
          </w:tcPr>
          <w:p w14:paraId="5CB1B2E5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5771" w:type="dxa"/>
            <w:vAlign w:val="bottom"/>
          </w:tcPr>
          <w:p w14:paraId="2828E3F1" w14:textId="77777777" w:rsidR="001B2ABD" w:rsidRPr="00DA230E" w:rsidRDefault="00A97F6C" w:rsidP="00645AEC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BERNT FERNER</w:t>
            </w:r>
          </w:p>
        </w:tc>
      </w:tr>
      <w:tr w:rsidR="001B2ABD" w:rsidRPr="00DA230E" w14:paraId="4550633E" w14:textId="77777777" w:rsidTr="00CC3ABC">
        <w:trPr>
          <w:trHeight w:val="5931"/>
        </w:trPr>
        <w:tc>
          <w:tcPr>
            <w:tcW w:w="3366" w:type="dxa"/>
          </w:tcPr>
          <w:sdt>
            <w:sdtPr>
              <w:rPr>
                <w:lang w:val="en-GB"/>
              </w:rPr>
              <w:id w:val="-1711873194"/>
              <w:placeholder>
                <w:docPart w:val="D98AAA08B8A51845B25E9DF857E7E63E"/>
              </w:placeholder>
              <w:temporary/>
              <w:showingPlcHdr/>
              <w15:appearance w15:val="hidden"/>
            </w:sdtPr>
            <w:sdtEndPr/>
            <w:sdtContent>
              <w:p w14:paraId="54DF0865" w14:textId="77777777" w:rsidR="001B2ABD" w:rsidRPr="00DA230E" w:rsidRDefault="00036450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Profile</w:t>
                </w:r>
              </w:p>
            </w:sdtContent>
          </w:sdt>
          <w:p w14:paraId="0B51FD1C" w14:textId="77777777" w:rsidR="00036450" w:rsidRDefault="00B62478" w:rsidP="00036450">
            <w:pPr>
              <w:rPr>
                <w:lang w:val="en-GB"/>
              </w:rPr>
            </w:pPr>
            <w:r>
              <w:rPr>
                <w:lang w:val="en-GB"/>
              </w:rPr>
              <w:t>Date of birth:</w:t>
            </w:r>
          </w:p>
          <w:p w14:paraId="6367DCA8" w14:textId="0D64FFBA" w:rsidR="00645AEC" w:rsidRDefault="00B62478" w:rsidP="00036450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  <w:r w:rsidR="00CC3ABC">
              <w:rPr>
                <w:lang w:val="en-GB"/>
              </w:rPr>
              <w:t>9</w:t>
            </w:r>
            <w:r>
              <w:rPr>
                <w:lang w:val="en-GB"/>
              </w:rPr>
              <w:t>4-06-02</w:t>
            </w:r>
          </w:p>
          <w:p w14:paraId="22890FCB" w14:textId="77777777" w:rsidR="00645AEC" w:rsidRDefault="00645AEC" w:rsidP="00036450">
            <w:pPr>
              <w:rPr>
                <w:lang w:val="en-GB"/>
              </w:rPr>
            </w:pPr>
            <w:r>
              <w:rPr>
                <w:lang w:val="en-GB"/>
              </w:rPr>
              <w:br/>
              <w:t xml:space="preserve">Address: </w:t>
            </w:r>
          </w:p>
          <w:p w14:paraId="7F2FB4C3" w14:textId="77777777" w:rsidR="00B62478" w:rsidRPr="00DA230E" w:rsidRDefault="00645AEC" w:rsidP="0003645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Observatioriegata</w:t>
            </w:r>
            <w:proofErr w:type="spellEnd"/>
            <w:r>
              <w:rPr>
                <w:lang w:val="en-GB"/>
              </w:rPr>
              <w:t xml:space="preserve"> 7B</w:t>
            </w:r>
            <w:r w:rsidR="00554C08">
              <w:rPr>
                <w:lang w:val="en-GB"/>
              </w:rPr>
              <w:br/>
              <w:t>0254 OSLO</w:t>
            </w:r>
            <w:r w:rsidR="00B62478">
              <w:rPr>
                <w:lang w:val="en-GB"/>
              </w:rPr>
              <w:br/>
            </w:r>
          </w:p>
          <w:p w14:paraId="64368AC2" w14:textId="77777777" w:rsidR="00036450" w:rsidRPr="00DA230E" w:rsidRDefault="00036450" w:rsidP="0003645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1954003311"/>
              <w:placeholder>
                <w:docPart w:val="4F2194951BE9BB4E9662BD148FE67C95"/>
              </w:placeholder>
              <w:temporary/>
              <w:showingPlcHdr/>
              <w15:appearance w15:val="hidden"/>
            </w:sdtPr>
            <w:sdtEndPr/>
            <w:sdtContent>
              <w:p w14:paraId="1B76204D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762ECD06D0A7C34FB6C6101C7BA404C9"/>
              </w:placeholder>
              <w:temporary/>
              <w:showingPlcHdr/>
              <w15:appearance w15:val="hidden"/>
            </w:sdtPr>
            <w:sdtEndPr/>
            <w:sdtContent>
              <w:p w14:paraId="1DC1EC10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p w14:paraId="3389DD3B" w14:textId="77777777" w:rsidR="004D3011" w:rsidRPr="00DA230E" w:rsidRDefault="00B62478" w:rsidP="004D3011">
            <w:pPr>
              <w:rPr>
                <w:lang w:val="en-GB"/>
              </w:rPr>
            </w:pPr>
            <w:r>
              <w:rPr>
                <w:lang w:val="en-GB"/>
              </w:rPr>
              <w:t>+47 928 48 625</w:t>
            </w:r>
          </w:p>
          <w:p w14:paraId="4AF8FBD9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67859272"/>
              <w:placeholder>
                <w:docPart w:val="0778535E02E7FE4D91B69713BCB38D5F"/>
              </w:placeholder>
              <w:temporary/>
              <w:showingPlcHdr/>
              <w15:appearance w15:val="hidden"/>
            </w:sdtPr>
            <w:sdtEndPr/>
            <w:sdtContent>
              <w:p w14:paraId="4CE27E63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WEBSITE:</w:t>
                </w:r>
              </w:p>
            </w:sdtContent>
          </w:sdt>
          <w:p w14:paraId="28176B8A" w14:textId="77777777" w:rsidR="004D3011" w:rsidRPr="00DA230E" w:rsidRDefault="00B62478" w:rsidP="004D3011">
            <w:pPr>
              <w:rPr>
                <w:lang w:val="en-GB"/>
              </w:rPr>
            </w:pPr>
            <w:r>
              <w:rPr>
                <w:lang w:val="en-GB"/>
              </w:rPr>
              <w:t>islandsouls.com</w:t>
            </w:r>
          </w:p>
          <w:p w14:paraId="2585633A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04286FF8CD8F1040965A98052483B03D"/>
              </w:placeholder>
              <w:temporary/>
              <w:showingPlcHdr/>
              <w15:appearance w15:val="hidden"/>
            </w:sdtPr>
            <w:sdtEndPr/>
            <w:sdtContent>
              <w:p w14:paraId="093C7699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p w14:paraId="6F9E8CD8" w14:textId="77777777" w:rsidR="00036450" w:rsidRPr="00DA230E" w:rsidRDefault="00B62478" w:rsidP="004D3011">
            <w:pPr>
              <w:rPr>
                <w:rStyle w:val="Hyperlink"/>
                <w:lang w:val="en-GB"/>
              </w:rPr>
            </w:pPr>
            <w:r>
              <w:rPr>
                <w:lang w:val="en-GB"/>
              </w:rPr>
              <w:t>bernt.ferner@islandsouls.com</w:t>
            </w:r>
          </w:p>
          <w:p w14:paraId="308E1C54" w14:textId="77777777" w:rsidR="004D3011" w:rsidRPr="00DA230E" w:rsidRDefault="004D3011" w:rsidP="004D3011">
            <w:pPr>
              <w:rPr>
                <w:lang w:val="en-GB"/>
              </w:rPr>
            </w:pPr>
          </w:p>
        </w:tc>
        <w:tc>
          <w:tcPr>
            <w:tcW w:w="671" w:type="dxa"/>
          </w:tcPr>
          <w:p w14:paraId="56E17EAF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5771" w:type="dxa"/>
          </w:tcPr>
          <w:sdt>
            <w:sdtPr>
              <w:rPr>
                <w:lang w:val="en-GB"/>
              </w:rPr>
              <w:id w:val="1001553383"/>
              <w:placeholder>
                <w:docPart w:val="5BB0B7805859F7468DD94D4EEB02795F"/>
              </w:placeholder>
              <w:temporary/>
              <w:showingPlcHdr/>
              <w15:appearance w15:val="hidden"/>
            </w:sdtPr>
            <w:sdtContent>
              <w:p w14:paraId="46B476D0" w14:textId="77777777" w:rsidR="00F76D94" w:rsidRPr="00DA230E" w:rsidRDefault="00F76D94" w:rsidP="00F76D94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618B5668" w14:textId="4237899C" w:rsidR="00F76D94" w:rsidRDefault="00F76D94" w:rsidP="00F76D94">
            <w:pPr>
              <w:rPr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Island Souls</w:t>
            </w:r>
            <w:r>
              <w:rPr>
                <w:b/>
                <w:bCs/>
                <w:lang w:val="en-GB" w:bidi="en-GB"/>
              </w:rPr>
              <w:br/>
              <w:t>Co-founder</w:t>
            </w:r>
            <w:r>
              <w:rPr>
                <w:b/>
                <w:bCs/>
                <w:lang w:val="en-GB" w:bidi="en-GB"/>
              </w:rPr>
              <w:br/>
            </w:r>
            <w:r>
              <w:rPr>
                <w:lang w:val="en-GB" w:bidi="en-GB"/>
              </w:rPr>
              <w:t>2019-Today</w:t>
            </w:r>
          </w:p>
          <w:p w14:paraId="67A6EA74" w14:textId="77777777" w:rsidR="00F76D94" w:rsidRDefault="00F76D94" w:rsidP="00F76D94">
            <w:pPr>
              <w:rPr>
                <w:lang w:val="en-GB" w:bidi="en-GB"/>
              </w:rPr>
            </w:pPr>
          </w:p>
          <w:p w14:paraId="0FCB98EA" w14:textId="77777777" w:rsidR="00F76D94" w:rsidRDefault="00F76D94" w:rsidP="00F76D94">
            <w:pPr>
              <w:rPr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BOP Technologies</w:t>
            </w:r>
            <w:r>
              <w:rPr>
                <w:b/>
                <w:bCs/>
                <w:lang w:val="en-GB" w:bidi="en-GB"/>
              </w:rPr>
              <w:br/>
            </w:r>
            <w:r w:rsidRPr="00CC3ABC">
              <w:rPr>
                <w:b/>
                <w:bCs/>
                <w:i/>
                <w:iCs/>
                <w:lang w:val="en-GB" w:bidi="en-GB"/>
              </w:rPr>
              <w:t>CTO</w:t>
            </w:r>
            <w:r>
              <w:rPr>
                <w:b/>
                <w:bCs/>
                <w:lang w:val="en-GB" w:bidi="en-GB"/>
              </w:rPr>
              <w:br/>
            </w:r>
            <w:r>
              <w:rPr>
                <w:lang w:val="en-GB" w:bidi="en-GB"/>
              </w:rPr>
              <w:t>2033-2059</w:t>
            </w:r>
          </w:p>
          <w:p w14:paraId="5D7AE688" w14:textId="4F7BE422" w:rsidR="00F76D94" w:rsidRDefault="00F76D94" w:rsidP="00F76D94">
            <w:pPr>
              <w:rPr>
                <w:lang w:val="en-GB" w:bidi="en-GB"/>
              </w:rPr>
            </w:pPr>
          </w:p>
          <w:p w14:paraId="5EEBD70C" w14:textId="5EB04F95" w:rsidR="00F76D94" w:rsidRDefault="00F76D94" w:rsidP="00F76D94">
            <w:pPr>
              <w:rPr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GTRMLP Inc.</w:t>
            </w:r>
            <w:r>
              <w:rPr>
                <w:b/>
                <w:bCs/>
                <w:lang w:val="en-GB" w:bidi="en-GB"/>
              </w:rPr>
              <w:br/>
            </w:r>
            <w:r w:rsidRPr="00CC3ABC">
              <w:rPr>
                <w:b/>
                <w:bCs/>
                <w:i/>
                <w:iCs/>
                <w:lang w:val="en-GB" w:bidi="en-GB"/>
              </w:rPr>
              <w:t>Configuration management</w:t>
            </w:r>
            <w:r>
              <w:rPr>
                <w:b/>
                <w:bCs/>
                <w:lang w:val="en-GB" w:bidi="en-GB"/>
              </w:rPr>
              <w:br/>
            </w:r>
            <w:r>
              <w:rPr>
                <w:lang w:val="en-GB" w:bidi="en-GB"/>
              </w:rPr>
              <w:t>2025-2032</w:t>
            </w:r>
          </w:p>
          <w:p w14:paraId="2CE9F8CC" w14:textId="77777777" w:rsidR="00F76D94" w:rsidRDefault="00F76D94" w:rsidP="00F76D94">
            <w:pPr>
              <w:rPr>
                <w:lang w:val="en-GB" w:bidi="en-GB"/>
              </w:rPr>
            </w:pPr>
          </w:p>
          <w:p w14:paraId="5BAB2B7D" w14:textId="77777777" w:rsidR="00F76D94" w:rsidRDefault="00F76D94" w:rsidP="00F76D94">
            <w:pPr>
              <w:rPr>
                <w:b/>
                <w:bCs/>
                <w:lang w:val="en-GB" w:bidi="en-GB"/>
              </w:rPr>
            </w:pPr>
            <w:r>
              <w:rPr>
                <w:b/>
                <w:bCs/>
                <w:lang w:val="en-GB" w:bidi="en-GB"/>
              </w:rPr>
              <w:t>EP developments</w:t>
            </w:r>
          </w:p>
          <w:p w14:paraId="50B04302" w14:textId="77777777" w:rsidR="00F76D94" w:rsidRPr="00CC3ABC" w:rsidRDefault="00F76D94" w:rsidP="00F76D94">
            <w:pPr>
              <w:rPr>
                <w:b/>
                <w:bCs/>
                <w:i/>
                <w:iCs/>
                <w:lang w:val="en-GB" w:bidi="en-GB"/>
              </w:rPr>
            </w:pPr>
            <w:r w:rsidRPr="00CC3ABC">
              <w:rPr>
                <w:b/>
                <w:bCs/>
                <w:i/>
                <w:iCs/>
                <w:lang w:val="en-GB" w:bidi="en-GB"/>
              </w:rPr>
              <w:t>Systems analyst</w:t>
            </w:r>
          </w:p>
          <w:p w14:paraId="21086F86" w14:textId="26FA72A4" w:rsidR="00F76D94" w:rsidRDefault="00F76D94" w:rsidP="00F76D94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2022-2025</w:t>
            </w:r>
          </w:p>
          <w:p w14:paraId="458C1DBA" w14:textId="77777777" w:rsidR="00F76D94" w:rsidRPr="00F76D94" w:rsidRDefault="00F76D94" w:rsidP="00F76D94">
            <w:pPr>
              <w:rPr>
                <w:lang w:val="en-GB" w:bidi="en-GB"/>
              </w:rPr>
            </w:pPr>
          </w:p>
          <w:p w14:paraId="143EDCF6" w14:textId="1F062486" w:rsidR="00F76D94" w:rsidRDefault="00F76D94" w:rsidP="00F76D94">
            <w:pPr>
              <w:rPr>
                <w:lang w:val="en-GB" w:bidi="en-GB"/>
              </w:rPr>
            </w:pPr>
            <w:proofErr w:type="spellStart"/>
            <w:r>
              <w:rPr>
                <w:b/>
                <w:lang w:val="en-GB"/>
              </w:rPr>
              <w:t>Lingit</w:t>
            </w:r>
            <w:proofErr w:type="spellEnd"/>
            <w:r>
              <w:rPr>
                <w:b/>
                <w:bCs/>
                <w:lang w:val="en-GB" w:bidi="en-GB"/>
              </w:rPr>
              <w:br/>
            </w:r>
            <w:r w:rsidRPr="00CC3ABC">
              <w:rPr>
                <w:b/>
                <w:bCs/>
                <w:i/>
                <w:iCs/>
                <w:lang w:val="en-GB" w:bidi="en-GB"/>
              </w:rPr>
              <w:t>Translator</w:t>
            </w:r>
            <w:r>
              <w:rPr>
                <w:b/>
                <w:bCs/>
                <w:lang w:val="en-GB" w:bidi="en-GB"/>
              </w:rPr>
              <w:br/>
            </w:r>
            <w:r>
              <w:rPr>
                <w:lang w:val="en-GB" w:bidi="en-GB"/>
              </w:rPr>
              <w:t>2016-2019</w:t>
            </w:r>
          </w:p>
          <w:p w14:paraId="5AEA1006" w14:textId="74B9107F" w:rsidR="00036450" w:rsidRPr="00DA230E" w:rsidRDefault="00710649" w:rsidP="00036450">
            <w:pPr>
              <w:pStyle w:val="Heading2"/>
              <w:rPr>
                <w:lang w:val="en-GB"/>
              </w:rPr>
            </w:pPr>
            <w:sdt>
              <w:sdtPr>
                <w:rPr>
                  <w:lang w:val="en-GB"/>
                </w:rPr>
                <w:id w:val="1669594239"/>
                <w:placeholder>
                  <w:docPart w:val="782022C3CDE2E54BAD726A3EB9414E15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DA230E">
                  <w:rPr>
                    <w:rStyle w:val="Heading2Char"/>
                    <w:b/>
                    <w:lang w:val="en-GB" w:bidi="en-GB"/>
                  </w:rPr>
                  <w:t>SKILLS</w:t>
                </w:r>
              </w:sdtContent>
            </w:sdt>
          </w:p>
          <w:p w14:paraId="6075AC44" w14:textId="2ECA5BB6" w:rsidR="00036450" w:rsidRDefault="00645AEC" w:rsidP="004D3011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Pr</w:t>
            </w:r>
            <w:r w:rsidR="00D5703B">
              <w:rPr>
                <w:color w:val="000000" w:themeColor="text1"/>
                <w:lang w:val="en-GB"/>
              </w:rPr>
              <w:t>oficient in HTML, CSS, JS, Java, Python, C++</w:t>
            </w:r>
            <w:r w:rsidR="006F16BF">
              <w:rPr>
                <w:color w:val="000000" w:themeColor="text1"/>
                <w:lang w:val="en-GB"/>
              </w:rPr>
              <w:t>, C#</w:t>
            </w:r>
          </w:p>
          <w:p w14:paraId="1D5E90BC" w14:textId="77777777" w:rsidR="00D5703B" w:rsidRDefault="00D5703B" w:rsidP="004D3011">
            <w:pPr>
              <w:rPr>
                <w:color w:val="000000" w:themeColor="text1"/>
                <w:lang w:val="en-GB"/>
              </w:rPr>
            </w:pPr>
          </w:p>
          <w:p w14:paraId="4FE34294" w14:textId="77777777" w:rsidR="00DA2F43" w:rsidRDefault="00D5703B" w:rsidP="004D3011">
            <w:pPr>
              <w:rPr>
                <w:color w:val="000000" w:themeColor="text1"/>
                <w:lang w:val="en-GB"/>
              </w:rPr>
            </w:pPr>
            <w:r w:rsidRPr="00645AEC">
              <w:rPr>
                <w:b/>
                <w:bCs/>
                <w:color w:val="000000" w:themeColor="text1"/>
                <w:lang w:val="en-GB"/>
              </w:rPr>
              <w:t>Second languages:</w:t>
            </w:r>
            <w:r>
              <w:rPr>
                <w:color w:val="000000" w:themeColor="text1"/>
                <w:lang w:val="en-GB"/>
              </w:rPr>
              <w:t xml:space="preserve"> </w:t>
            </w:r>
            <w:r w:rsidR="00DA2F43">
              <w:rPr>
                <w:color w:val="000000" w:themeColor="text1"/>
                <w:lang w:val="en-GB"/>
              </w:rPr>
              <w:br/>
              <w:t>English – C2 proficiency</w:t>
            </w:r>
            <w:r w:rsidR="00DA2F43">
              <w:rPr>
                <w:color w:val="000000" w:themeColor="text1"/>
                <w:lang w:val="en-GB"/>
              </w:rPr>
              <w:br/>
              <w:t>German – C1 proficiency</w:t>
            </w:r>
          </w:p>
          <w:p w14:paraId="5C7E1024" w14:textId="77777777" w:rsidR="00DA2F43" w:rsidRDefault="00DA2F43" w:rsidP="004D3011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French – B2 proficiency</w:t>
            </w:r>
          </w:p>
          <w:p w14:paraId="6B3E0FE4" w14:textId="77777777" w:rsidR="00DA2F43" w:rsidRDefault="00DA2F43" w:rsidP="004D3011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Italian – B1 proficiency</w:t>
            </w:r>
          </w:p>
          <w:p w14:paraId="46F47D5D" w14:textId="77777777" w:rsidR="00DA2F43" w:rsidRDefault="00DA2F43" w:rsidP="004D3011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Arabic – B1 proficiency</w:t>
            </w:r>
          </w:p>
          <w:p w14:paraId="2C7A230A" w14:textId="77777777" w:rsidR="00DA2F43" w:rsidRDefault="00DA2F43" w:rsidP="004D3011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Russian – B1 proficiency</w:t>
            </w:r>
            <w:r>
              <w:rPr>
                <w:color w:val="000000" w:themeColor="text1"/>
                <w:lang w:val="en-GB"/>
              </w:rPr>
              <w:br/>
              <w:t>Spanish – A2 proficiency</w:t>
            </w:r>
          </w:p>
          <w:p w14:paraId="2B6B1B4B" w14:textId="6341AB94" w:rsidR="00F76D94" w:rsidRDefault="00DA2F43" w:rsidP="00DA2F43">
            <w:pPr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Mandarin – A2 proficiency</w:t>
            </w:r>
          </w:p>
          <w:sdt>
            <w:sdtPr>
              <w:rPr>
                <w:lang w:val="en-GB"/>
              </w:rPr>
              <w:id w:val="1049110328"/>
              <w:placeholder>
                <w:docPart w:val="3AA2EA23DABC0D41BAFDB980A9F56B31"/>
              </w:placeholder>
              <w:temporary/>
              <w:showingPlcHdr/>
              <w15:appearance w15:val="hidden"/>
            </w:sdtPr>
            <w:sdtContent>
              <w:p w14:paraId="4702C3D8" w14:textId="77777777" w:rsidR="00F76D94" w:rsidRPr="00DA230E" w:rsidRDefault="00F76D94" w:rsidP="00F76D94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7718C5BE" w14:textId="11AE21A3" w:rsidR="00F76D94" w:rsidRDefault="00F76D94" w:rsidP="00F76D94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Oslo Metropolitan University</w:t>
            </w:r>
            <w:r>
              <w:rPr>
                <w:b/>
                <w:bCs/>
                <w:lang w:val="en-GB"/>
              </w:rPr>
              <w:br/>
            </w:r>
            <w:r w:rsidRPr="00CC3ABC">
              <w:rPr>
                <w:b/>
                <w:bCs/>
                <w:i/>
                <w:iCs/>
                <w:lang w:val="en-GB"/>
              </w:rPr>
              <w:t>Applied computer science</w:t>
            </w:r>
            <w:r>
              <w:rPr>
                <w:b/>
                <w:bCs/>
                <w:lang w:val="en-GB"/>
              </w:rPr>
              <w:br/>
            </w:r>
            <w:r>
              <w:rPr>
                <w:lang w:val="en-GB"/>
              </w:rPr>
              <w:t>2019-2022</w:t>
            </w:r>
          </w:p>
          <w:p w14:paraId="604D1632" w14:textId="08596DE9" w:rsidR="00F76D94" w:rsidRDefault="00F76D94" w:rsidP="00F76D94">
            <w:pPr>
              <w:rPr>
                <w:lang w:val="en-GB"/>
              </w:rPr>
            </w:pPr>
          </w:p>
          <w:p w14:paraId="71F4C3C7" w14:textId="13B400ED" w:rsidR="00F76D94" w:rsidRDefault="00F76D94" w:rsidP="00F76D94">
            <w:pPr>
              <w:rPr>
                <w:lang w:val="nb-NO" w:bidi="en-GB"/>
              </w:rPr>
            </w:pPr>
            <w:r w:rsidRPr="00F76D94">
              <w:rPr>
                <w:b/>
                <w:bCs/>
                <w:lang w:val="nb-NO" w:bidi="en-GB"/>
              </w:rPr>
              <w:t>NTNU</w:t>
            </w:r>
            <w:r w:rsidRPr="00F76D94">
              <w:rPr>
                <w:b/>
                <w:bCs/>
                <w:lang w:val="nb-NO" w:bidi="en-GB"/>
              </w:rPr>
              <w:br/>
            </w:r>
            <w:r w:rsidRPr="00F76D94">
              <w:rPr>
                <w:b/>
                <w:bCs/>
                <w:i/>
                <w:iCs/>
                <w:lang w:val="nb-NO" w:bidi="en-GB"/>
              </w:rPr>
              <w:t xml:space="preserve">English </w:t>
            </w:r>
            <w:proofErr w:type="spellStart"/>
            <w:r w:rsidRPr="00F76D94">
              <w:rPr>
                <w:b/>
                <w:bCs/>
                <w:i/>
                <w:iCs/>
                <w:lang w:val="nb-NO" w:bidi="en-GB"/>
              </w:rPr>
              <w:t>language</w:t>
            </w:r>
            <w:proofErr w:type="spellEnd"/>
            <w:r w:rsidRPr="00F76D94">
              <w:rPr>
                <w:b/>
                <w:bCs/>
                <w:lang w:val="nb-NO" w:bidi="en-GB"/>
              </w:rPr>
              <w:br/>
            </w:r>
            <w:r w:rsidRPr="00F76D94">
              <w:rPr>
                <w:lang w:val="nb-NO" w:bidi="en-GB"/>
              </w:rPr>
              <w:t>2015-2018</w:t>
            </w:r>
          </w:p>
          <w:p w14:paraId="7B9448A7" w14:textId="77777777" w:rsidR="00F76D94" w:rsidRPr="00F76D94" w:rsidRDefault="00F76D94" w:rsidP="00F76D94">
            <w:pPr>
              <w:rPr>
                <w:lang w:val="nb-NO" w:bidi="en-GB"/>
              </w:rPr>
            </w:pPr>
            <w:bookmarkStart w:id="0" w:name="_GoBack"/>
            <w:bookmarkEnd w:id="0"/>
          </w:p>
          <w:p w14:paraId="502006C4" w14:textId="291A7575" w:rsidR="00F76D94" w:rsidRPr="00F76D94" w:rsidRDefault="00F76D94" w:rsidP="00F76D94">
            <w:pPr>
              <w:rPr>
                <w:b/>
                <w:lang w:val="nb-NO"/>
              </w:rPr>
            </w:pPr>
            <w:r w:rsidRPr="00F76D94">
              <w:rPr>
                <w:b/>
                <w:lang w:val="nb-NO"/>
              </w:rPr>
              <w:t>Inderøy Videregående Skole</w:t>
            </w:r>
          </w:p>
          <w:p w14:paraId="649F10B2" w14:textId="710CD0D2" w:rsidR="00F76D94" w:rsidRPr="00F76D94" w:rsidRDefault="00F76D94" w:rsidP="00F76D94">
            <w:pPr>
              <w:pStyle w:val="Date"/>
              <w:rPr>
                <w:lang w:val="en-GB"/>
              </w:rPr>
            </w:pPr>
            <w:r>
              <w:rPr>
                <w:lang w:val="en-GB"/>
              </w:rPr>
              <w:t>2010-2013</w:t>
            </w:r>
          </w:p>
        </w:tc>
      </w:tr>
    </w:tbl>
    <w:p w14:paraId="67099ECD" w14:textId="2BF71120" w:rsidR="00CC3ABC" w:rsidRDefault="00CC3ABC" w:rsidP="000C45FF">
      <w:pPr>
        <w:tabs>
          <w:tab w:val="left" w:pos="990"/>
        </w:tabs>
        <w:rPr>
          <w:lang w:val="en-GB"/>
        </w:rPr>
      </w:pPr>
    </w:p>
    <w:p w14:paraId="7207D7AC" w14:textId="77777777" w:rsidR="00E830A6" w:rsidRDefault="00E830A6" w:rsidP="00E830A6">
      <w:pPr>
        <w:rPr>
          <w:b/>
          <w:bCs/>
          <w:sz w:val="24"/>
          <w:szCs w:val="24"/>
        </w:rPr>
      </w:pPr>
    </w:p>
    <w:p w14:paraId="749DCD71" w14:textId="77777777" w:rsidR="00E830A6" w:rsidRDefault="00E830A6" w:rsidP="00E830A6">
      <w:pPr>
        <w:rPr>
          <w:b/>
          <w:bCs/>
          <w:sz w:val="24"/>
          <w:szCs w:val="24"/>
        </w:rPr>
      </w:pPr>
    </w:p>
    <w:p w14:paraId="69CEF603" w14:textId="77777777" w:rsidR="00E830A6" w:rsidRDefault="00E830A6" w:rsidP="00E830A6">
      <w:pPr>
        <w:rPr>
          <w:b/>
          <w:bCs/>
          <w:sz w:val="24"/>
          <w:szCs w:val="24"/>
        </w:rPr>
      </w:pPr>
    </w:p>
    <w:p w14:paraId="26BA59A9" w14:textId="64DF6913" w:rsidR="00E830A6" w:rsidRPr="00E830A6" w:rsidRDefault="00E830A6" w:rsidP="00E830A6">
      <w:pPr>
        <w:ind w:left="4320"/>
        <w:rPr>
          <w:b/>
          <w:bCs/>
          <w:sz w:val="24"/>
          <w:szCs w:val="24"/>
        </w:rPr>
      </w:pPr>
      <w:r w:rsidRPr="00E830A6">
        <w:rPr>
          <w:b/>
          <w:bCs/>
          <w:sz w:val="24"/>
          <w:szCs w:val="24"/>
        </w:rPr>
        <w:t>Personal Manifesto</w:t>
      </w:r>
    </w:p>
    <w:p w14:paraId="560E6490" w14:textId="77777777" w:rsidR="00E830A6" w:rsidRPr="00CA6F58" w:rsidRDefault="00E830A6" w:rsidP="00E830A6">
      <w:pPr>
        <w:ind w:left="4320"/>
      </w:pPr>
    </w:p>
    <w:p w14:paraId="0134BCB0" w14:textId="77777777" w:rsidR="00E830A6" w:rsidRDefault="00E830A6" w:rsidP="00E830A6">
      <w:pPr>
        <w:ind w:left="4320"/>
      </w:pPr>
      <w:r w:rsidRPr="00CA6F58">
        <w:t xml:space="preserve">I never fully know </w:t>
      </w:r>
      <w:r>
        <w:t xml:space="preserve">how I work, but that is okay, because not knowing is what excites me. </w:t>
      </w:r>
    </w:p>
    <w:p w14:paraId="5F374D47" w14:textId="77777777" w:rsidR="00E830A6" w:rsidRDefault="00E830A6" w:rsidP="00E830A6">
      <w:pPr>
        <w:ind w:left="4320"/>
      </w:pPr>
      <w:r>
        <w:t xml:space="preserve">I do not know what motivates me, I do not always know what interests me, and I do not always know what will discourage me, but I do know that each new day can be an adventure where I can discover new things about myself and experiment with what will work and not. </w:t>
      </w:r>
    </w:p>
    <w:p w14:paraId="679C967A" w14:textId="77777777" w:rsidR="00E830A6" w:rsidRDefault="00E830A6" w:rsidP="00E830A6">
      <w:pPr>
        <w:ind w:left="4320"/>
      </w:pPr>
      <w:r>
        <w:t xml:space="preserve">I know that I have never failed at overcoming a problem in one way or another. And I know that I would not want to change any choice, mistake or success. </w:t>
      </w:r>
    </w:p>
    <w:p w14:paraId="7D45AB05" w14:textId="77777777" w:rsidR="00E830A6" w:rsidRDefault="00E830A6" w:rsidP="00E830A6">
      <w:pPr>
        <w:ind w:left="4320"/>
      </w:pPr>
    </w:p>
    <w:p w14:paraId="74BEE3D0" w14:textId="77777777" w:rsidR="00E830A6" w:rsidRDefault="00E830A6" w:rsidP="00E830A6">
      <w:pPr>
        <w:ind w:left="4320"/>
      </w:pPr>
      <w:r>
        <w:t xml:space="preserve">I like collecting things. Photos, audio and video clips, little trinkets I find, concert tickets, notes and so on, and I think I like it because I imagine all these things together contribute in building a representation of who I am, and who I have been, where every little thing has a role to play. </w:t>
      </w:r>
    </w:p>
    <w:p w14:paraId="5A368C49" w14:textId="77777777" w:rsidR="00E830A6" w:rsidRDefault="00E830A6" w:rsidP="00E830A6">
      <w:pPr>
        <w:ind w:left="4320"/>
      </w:pPr>
    </w:p>
    <w:p w14:paraId="79B0B1BF" w14:textId="77777777" w:rsidR="00E830A6" w:rsidRPr="00CA6F58" w:rsidRDefault="00E830A6" w:rsidP="00E830A6">
      <w:pPr>
        <w:ind w:left="4320"/>
      </w:pPr>
      <w:r>
        <w:t xml:space="preserve">If I can live my life imagining that each little experience, every little new piece of information I learn, is something I collect, and that will contribute to a larger sum, then every day will be an adventure. </w:t>
      </w:r>
    </w:p>
    <w:p w14:paraId="75F0820E" w14:textId="77777777" w:rsidR="00E830A6" w:rsidRPr="00E830A6" w:rsidRDefault="00E830A6" w:rsidP="000C45FF">
      <w:pPr>
        <w:tabs>
          <w:tab w:val="left" w:pos="990"/>
        </w:tabs>
      </w:pPr>
    </w:p>
    <w:sectPr w:rsidR="00E830A6" w:rsidRPr="00E830A6" w:rsidSect="00CD7668">
      <w:headerReference w:type="default" r:id="rId10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143A3" w14:textId="77777777" w:rsidR="00710649" w:rsidRDefault="00710649" w:rsidP="000C45FF">
      <w:r>
        <w:separator/>
      </w:r>
    </w:p>
  </w:endnote>
  <w:endnote w:type="continuationSeparator" w:id="0">
    <w:p w14:paraId="19B2C2AE" w14:textId="77777777" w:rsidR="00710649" w:rsidRDefault="007106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0490" w14:textId="77777777" w:rsidR="00710649" w:rsidRDefault="00710649" w:rsidP="000C45FF">
      <w:r>
        <w:separator/>
      </w:r>
    </w:p>
  </w:footnote>
  <w:footnote w:type="continuationSeparator" w:id="0">
    <w:p w14:paraId="3107807B" w14:textId="77777777" w:rsidR="00710649" w:rsidRDefault="007106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67A89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7028D6BA" wp14:editId="69C2849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6C"/>
    <w:rsid w:val="00036450"/>
    <w:rsid w:val="000545B1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30481B"/>
    <w:rsid w:val="0037121F"/>
    <w:rsid w:val="004071FC"/>
    <w:rsid w:val="00445947"/>
    <w:rsid w:val="004813B3"/>
    <w:rsid w:val="00496591"/>
    <w:rsid w:val="004C63E4"/>
    <w:rsid w:val="004D3011"/>
    <w:rsid w:val="004E161E"/>
    <w:rsid w:val="005262AC"/>
    <w:rsid w:val="00554C08"/>
    <w:rsid w:val="005E39D5"/>
    <w:rsid w:val="00600670"/>
    <w:rsid w:val="0062123A"/>
    <w:rsid w:val="00645AEC"/>
    <w:rsid w:val="00646E75"/>
    <w:rsid w:val="006771D0"/>
    <w:rsid w:val="006F16BF"/>
    <w:rsid w:val="00710649"/>
    <w:rsid w:val="00715FCB"/>
    <w:rsid w:val="00743101"/>
    <w:rsid w:val="007867A0"/>
    <w:rsid w:val="007927F5"/>
    <w:rsid w:val="00802CA0"/>
    <w:rsid w:val="009742BE"/>
    <w:rsid w:val="009A016A"/>
    <w:rsid w:val="00A2118D"/>
    <w:rsid w:val="00A97F6C"/>
    <w:rsid w:val="00AD76E2"/>
    <w:rsid w:val="00B20152"/>
    <w:rsid w:val="00B62478"/>
    <w:rsid w:val="00B70850"/>
    <w:rsid w:val="00BF479E"/>
    <w:rsid w:val="00C066B6"/>
    <w:rsid w:val="00C37BA1"/>
    <w:rsid w:val="00C4674C"/>
    <w:rsid w:val="00C506CF"/>
    <w:rsid w:val="00C72BED"/>
    <w:rsid w:val="00C9578B"/>
    <w:rsid w:val="00CC3ABC"/>
    <w:rsid w:val="00CD7668"/>
    <w:rsid w:val="00D2522B"/>
    <w:rsid w:val="00D5459D"/>
    <w:rsid w:val="00D5703B"/>
    <w:rsid w:val="00DA230E"/>
    <w:rsid w:val="00DA2F43"/>
    <w:rsid w:val="00DD172A"/>
    <w:rsid w:val="00E25A26"/>
    <w:rsid w:val="00E4381A"/>
    <w:rsid w:val="00E55D74"/>
    <w:rsid w:val="00E830A6"/>
    <w:rsid w:val="00E86B3D"/>
    <w:rsid w:val="00F60274"/>
    <w:rsid w:val="00F76D9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6F7FF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losus/Library/Containers/com.microsoft.Word/Data/Library/Application%20Support/Microsoft/Office/16.0/DTS/Search/%7bA315AC24-F324-B346-93A6-D36D0E1DBEEE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8AAA08B8A51845B25E9DF857E7E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EA8DB-35B3-C345-A9B0-A9C50064C5AC}"/>
      </w:docPartPr>
      <w:docPartBody>
        <w:p w:rsidR="001139EC" w:rsidRDefault="00D7064C">
          <w:pPr>
            <w:pStyle w:val="D98AAA08B8A51845B25E9DF857E7E63E"/>
          </w:pPr>
          <w:r w:rsidRPr="00DA230E">
            <w:rPr>
              <w:lang w:val="en-GB" w:bidi="en-GB"/>
            </w:rPr>
            <w:t>Profile</w:t>
          </w:r>
        </w:p>
      </w:docPartBody>
    </w:docPart>
    <w:docPart>
      <w:docPartPr>
        <w:name w:val="4F2194951BE9BB4E9662BD148FE6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99120-0983-C148-96DB-90F220491B79}"/>
      </w:docPartPr>
      <w:docPartBody>
        <w:p w:rsidR="001139EC" w:rsidRDefault="00D7064C">
          <w:pPr>
            <w:pStyle w:val="4F2194951BE9BB4E9662BD148FE67C95"/>
          </w:pPr>
          <w:r w:rsidRPr="00DA230E">
            <w:rPr>
              <w:lang w:val="en-GB" w:bidi="en-GB"/>
            </w:rPr>
            <w:t>CONTACT</w:t>
          </w:r>
        </w:p>
      </w:docPartBody>
    </w:docPart>
    <w:docPart>
      <w:docPartPr>
        <w:name w:val="762ECD06D0A7C34FB6C6101C7BA40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D04E-78DB-824C-A61B-65A68E61B99E}"/>
      </w:docPartPr>
      <w:docPartBody>
        <w:p w:rsidR="001139EC" w:rsidRDefault="00D7064C">
          <w:pPr>
            <w:pStyle w:val="762ECD06D0A7C34FB6C6101C7BA404C9"/>
          </w:pPr>
          <w:r w:rsidRPr="00DA230E">
            <w:rPr>
              <w:lang w:val="en-GB" w:bidi="en-GB"/>
            </w:rPr>
            <w:t>PHONE NUMBER:</w:t>
          </w:r>
        </w:p>
      </w:docPartBody>
    </w:docPart>
    <w:docPart>
      <w:docPartPr>
        <w:name w:val="0778535E02E7FE4D91B69713BCB3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E6FE-A16D-ED47-A745-4B9ECD2EC701}"/>
      </w:docPartPr>
      <w:docPartBody>
        <w:p w:rsidR="001139EC" w:rsidRDefault="00D7064C">
          <w:pPr>
            <w:pStyle w:val="0778535E02E7FE4D91B69713BCB38D5F"/>
          </w:pPr>
          <w:r w:rsidRPr="00DA230E">
            <w:rPr>
              <w:lang w:val="en-GB" w:bidi="en-GB"/>
            </w:rPr>
            <w:t>WEBSITE:</w:t>
          </w:r>
        </w:p>
      </w:docPartBody>
    </w:docPart>
    <w:docPart>
      <w:docPartPr>
        <w:name w:val="04286FF8CD8F1040965A98052483B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AF77-3FC8-AD4C-8070-7A113716EC87}"/>
      </w:docPartPr>
      <w:docPartBody>
        <w:p w:rsidR="001139EC" w:rsidRDefault="00D7064C">
          <w:pPr>
            <w:pStyle w:val="04286FF8CD8F1040965A98052483B03D"/>
          </w:pPr>
          <w:r w:rsidRPr="00DA230E">
            <w:rPr>
              <w:lang w:val="en-GB" w:bidi="en-GB"/>
            </w:rPr>
            <w:t>EMAIL ADDRESS:</w:t>
          </w:r>
        </w:p>
      </w:docPartBody>
    </w:docPart>
    <w:docPart>
      <w:docPartPr>
        <w:name w:val="782022C3CDE2E54BAD726A3EB941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E7258-6D4D-174A-972D-B4238E48E535}"/>
      </w:docPartPr>
      <w:docPartBody>
        <w:p w:rsidR="001139EC" w:rsidRDefault="00D7064C">
          <w:pPr>
            <w:pStyle w:val="782022C3CDE2E54BAD726A3EB9414E15"/>
          </w:pPr>
          <w:r w:rsidRPr="00DA230E">
            <w:rPr>
              <w:rStyle w:val="Heading2Char"/>
              <w:lang w:val="en-GB" w:bidi="en-GB"/>
            </w:rPr>
            <w:t>SKILLS</w:t>
          </w:r>
        </w:p>
      </w:docPartBody>
    </w:docPart>
    <w:docPart>
      <w:docPartPr>
        <w:name w:val="5BB0B7805859F7468DD94D4EEB027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F3B2B-5F66-EE4A-8B1F-C75577D9503B}"/>
      </w:docPartPr>
      <w:docPartBody>
        <w:p w:rsidR="00000000" w:rsidRDefault="0043274C" w:rsidP="0043274C">
          <w:pPr>
            <w:pStyle w:val="5BB0B7805859F7468DD94D4EEB02795F"/>
          </w:pPr>
          <w:r w:rsidRPr="00DA230E">
            <w:rPr>
              <w:lang w:val="en-GB" w:bidi="en-GB"/>
            </w:rPr>
            <w:t>WORK EXPERIENCE</w:t>
          </w:r>
        </w:p>
      </w:docPartBody>
    </w:docPart>
    <w:docPart>
      <w:docPartPr>
        <w:name w:val="3AA2EA23DABC0D41BAFDB980A9F56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0B469-8D6A-4143-82C9-BC5D4B832EA4}"/>
      </w:docPartPr>
      <w:docPartBody>
        <w:p w:rsidR="00000000" w:rsidRDefault="0043274C" w:rsidP="0043274C">
          <w:pPr>
            <w:pStyle w:val="3AA2EA23DABC0D41BAFDB980A9F56B31"/>
          </w:pPr>
          <w:r w:rsidRPr="00DA230E"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49"/>
    <w:rsid w:val="00095A6A"/>
    <w:rsid w:val="001139EC"/>
    <w:rsid w:val="00274449"/>
    <w:rsid w:val="0043274C"/>
    <w:rsid w:val="009A1C21"/>
    <w:rsid w:val="00BB35BD"/>
    <w:rsid w:val="00D7064C"/>
    <w:rsid w:val="00E220D0"/>
    <w:rsid w:val="00F8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A1C21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8B805C876F94E810F0187A0199AE2">
    <w:name w:val="A518B805C876F94E810F0187A0199AE2"/>
  </w:style>
  <w:style w:type="paragraph" w:customStyle="1" w:styleId="4C1B3D0B0749B44B8BEB2F900F82A284">
    <w:name w:val="4C1B3D0B0749B44B8BEB2F900F82A284"/>
  </w:style>
  <w:style w:type="paragraph" w:customStyle="1" w:styleId="D98AAA08B8A51845B25E9DF857E7E63E">
    <w:name w:val="D98AAA08B8A51845B25E9DF857E7E63E"/>
  </w:style>
  <w:style w:type="paragraph" w:customStyle="1" w:styleId="BB775AE474BD9149BDC6828682A99A7E">
    <w:name w:val="BB775AE474BD9149BDC6828682A99A7E"/>
  </w:style>
  <w:style w:type="paragraph" w:customStyle="1" w:styleId="4F2194951BE9BB4E9662BD148FE67C95">
    <w:name w:val="4F2194951BE9BB4E9662BD148FE67C95"/>
  </w:style>
  <w:style w:type="paragraph" w:customStyle="1" w:styleId="762ECD06D0A7C34FB6C6101C7BA404C9">
    <w:name w:val="762ECD06D0A7C34FB6C6101C7BA404C9"/>
  </w:style>
  <w:style w:type="paragraph" w:customStyle="1" w:styleId="452FADC70897FB47953EE1AEC05F213A">
    <w:name w:val="452FADC70897FB47953EE1AEC05F213A"/>
  </w:style>
  <w:style w:type="paragraph" w:customStyle="1" w:styleId="0778535E02E7FE4D91B69713BCB38D5F">
    <w:name w:val="0778535E02E7FE4D91B69713BCB38D5F"/>
  </w:style>
  <w:style w:type="paragraph" w:customStyle="1" w:styleId="C4847DCE73B1584B8DC06B7E635554F5">
    <w:name w:val="C4847DCE73B1584B8DC06B7E635554F5"/>
  </w:style>
  <w:style w:type="paragraph" w:customStyle="1" w:styleId="04286FF8CD8F1040965A98052483B03D">
    <w:name w:val="04286FF8CD8F1040965A98052483B03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A1B3B4A6B2B08F458A2AA46B5A03E0AE">
    <w:name w:val="A1B3B4A6B2B08F458A2AA46B5A03E0AE"/>
  </w:style>
  <w:style w:type="paragraph" w:customStyle="1" w:styleId="2E1F301C2182D14AA8930C8AFD2E5F79">
    <w:name w:val="2E1F301C2182D14AA8930C8AFD2E5F79"/>
  </w:style>
  <w:style w:type="paragraph" w:customStyle="1" w:styleId="15742A40091D0148B5656A7CBCF6180C">
    <w:name w:val="15742A40091D0148B5656A7CBCF6180C"/>
  </w:style>
  <w:style w:type="paragraph" w:customStyle="1" w:styleId="FAFD14DDB9AC7142970ABA8ACE9531E8">
    <w:name w:val="FAFD14DDB9AC7142970ABA8ACE9531E8"/>
  </w:style>
  <w:style w:type="paragraph" w:customStyle="1" w:styleId="9660540AE7448F4DBC3D60F94A89A696">
    <w:name w:val="9660540AE7448F4DBC3D60F94A89A696"/>
  </w:style>
  <w:style w:type="paragraph" w:customStyle="1" w:styleId="CDA80630C38E4649B2DF0827C3E3B175">
    <w:name w:val="CDA80630C38E4649B2DF0827C3E3B175"/>
  </w:style>
  <w:style w:type="paragraph" w:customStyle="1" w:styleId="BCEC57508E15EA4FAC46F04CA543CA9B">
    <w:name w:val="BCEC57508E15EA4FAC46F04CA543CA9B"/>
  </w:style>
  <w:style w:type="paragraph" w:customStyle="1" w:styleId="E3D4D8CB514040498B8490C802338021">
    <w:name w:val="E3D4D8CB514040498B8490C802338021"/>
  </w:style>
  <w:style w:type="paragraph" w:customStyle="1" w:styleId="66ACC3FE4E39CC43B0E3531FD863C021">
    <w:name w:val="66ACC3FE4E39CC43B0E3531FD863C021"/>
  </w:style>
  <w:style w:type="paragraph" w:customStyle="1" w:styleId="4974D12494C1254C8B849CF9FAD12541">
    <w:name w:val="4974D12494C1254C8B849CF9FAD12541"/>
  </w:style>
  <w:style w:type="paragraph" w:customStyle="1" w:styleId="E455251ACCB49F4FACF092F06D4C7E0D">
    <w:name w:val="E455251ACCB49F4FACF092F06D4C7E0D"/>
  </w:style>
  <w:style w:type="paragraph" w:customStyle="1" w:styleId="FB36C5DA5442F94BBC8D25DB1A838EE4">
    <w:name w:val="FB36C5DA5442F94BBC8D25DB1A838EE4"/>
  </w:style>
  <w:style w:type="paragraph" w:customStyle="1" w:styleId="F5BFB6B0F75FEA498C231143352A0912">
    <w:name w:val="F5BFB6B0F75FEA498C231143352A0912"/>
  </w:style>
  <w:style w:type="paragraph" w:customStyle="1" w:styleId="529551EBD110E948B81D9406984D4419">
    <w:name w:val="529551EBD110E948B81D9406984D4419"/>
  </w:style>
  <w:style w:type="paragraph" w:customStyle="1" w:styleId="99472771F3AA3D4B98EFB74F39242090">
    <w:name w:val="99472771F3AA3D4B98EFB74F39242090"/>
  </w:style>
  <w:style w:type="paragraph" w:customStyle="1" w:styleId="B0F43C594D48694C9E5B6AF22320A5A2">
    <w:name w:val="B0F43C594D48694C9E5B6AF22320A5A2"/>
  </w:style>
  <w:style w:type="paragraph" w:customStyle="1" w:styleId="0B8965E9D334D049B5A62BA6BA59DBD6">
    <w:name w:val="0B8965E9D334D049B5A62BA6BA59DBD6"/>
  </w:style>
  <w:style w:type="paragraph" w:customStyle="1" w:styleId="A7F2046B04552A40816DE5DE683473AB">
    <w:name w:val="A7F2046B04552A40816DE5DE683473AB"/>
  </w:style>
  <w:style w:type="paragraph" w:customStyle="1" w:styleId="A3DEE56D23F16B498AD69747F220C642">
    <w:name w:val="A3DEE56D23F16B498AD69747F220C642"/>
  </w:style>
  <w:style w:type="paragraph" w:customStyle="1" w:styleId="EF3666500A421545A003650329697B9F">
    <w:name w:val="EF3666500A421545A003650329697B9F"/>
  </w:style>
  <w:style w:type="paragraph" w:customStyle="1" w:styleId="DD5AF00DB8E0F644850C6B0807D77677">
    <w:name w:val="DD5AF00DB8E0F644850C6B0807D77677"/>
  </w:style>
  <w:style w:type="paragraph" w:customStyle="1" w:styleId="3170E34CCD24BA4FBBD2C61D862420C9">
    <w:name w:val="3170E34CCD24BA4FBBD2C61D862420C9"/>
  </w:style>
  <w:style w:type="paragraph" w:customStyle="1" w:styleId="7E369D209A372D46950DF7B5C43C3415">
    <w:name w:val="7E369D209A372D46950DF7B5C43C3415"/>
  </w:style>
  <w:style w:type="paragraph" w:customStyle="1" w:styleId="F339CFD120F26A43A9240AE719CDA298">
    <w:name w:val="F339CFD120F26A43A9240AE719CDA298"/>
  </w:style>
  <w:style w:type="paragraph" w:customStyle="1" w:styleId="D9B2ABFF2E38BE45B71A7E97DBC717EE">
    <w:name w:val="D9B2ABFF2E38BE45B71A7E97DBC717EE"/>
  </w:style>
  <w:style w:type="paragraph" w:customStyle="1" w:styleId="B959FB5CD502884B92D7D61722C179D9">
    <w:name w:val="B959FB5CD502884B92D7D61722C179D9"/>
  </w:style>
  <w:style w:type="paragraph" w:customStyle="1" w:styleId="A3BF9CF84D2F2B48977FB677AC4859D8">
    <w:name w:val="A3BF9CF84D2F2B48977FB677AC4859D8"/>
  </w:style>
  <w:style w:type="paragraph" w:customStyle="1" w:styleId="5D7B875BA04DFD4ABCEFEAAF418C5745">
    <w:name w:val="5D7B875BA04DFD4ABCEFEAAF418C5745"/>
  </w:style>
  <w:style w:type="paragraph" w:customStyle="1" w:styleId="CA2906B3D09FC4468EC169F35A03216E">
    <w:name w:val="CA2906B3D09FC4468EC169F35A03216E"/>
  </w:style>
  <w:style w:type="paragraph" w:customStyle="1" w:styleId="AE493F39B450A34B88CF62179241B7F1">
    <w:name w:val="AE493F39B450A34B88CF62179241B7F1"/>
  </w:style>
  <w:style w:type="character" w:customStyle="1" w:styleId="Heading2Char">
    <w:name w:val="Heading 2 Char"/>
    <w:basedOn w:val="DefaultParagraphFont"/>
    <w:link w:val="Heading2"/>
    <w:uiPriority w:val="9"/>
    <w:rsid w:val="009A1C21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782022C3CDE2E54BAD726A3EB9414E15">
    <w:name w:val="782022C3CDE2E54BAD726A3EB9414E15"/>
  </w:style>
  <w:style w:type="paragraph" w:customStyle="1" w:styleId="C778CD5F21735846B5ACB4072D9FCFCB">
    <w:name w:val="C778CD5F21735846B5ACB4072D9FCFCB"/>
    <w:rsid w:val="00274449"/>
  </w:style>
  <w:style w:type="paragraph" w:customStyle="1" w:styleId="AE9459F935C6B64FAD0B758F151AFE9A">
    <w:name w:val="AE9459F935C6B64FAD0B758F151AFE9A"/>
    <w:rsid w:val="00274449"/>
  </w:style>
  <w:style w:type="paragraph" w:customStyle="1" w:styleId="90D97ED7CDAE744294CDF7F8A6226564">
    <w:name w:val="90D97ED7CDAE744294CDF7F8A6226564"/>
    <w:rsid w:val="00274449"/>
  </w:style>
  <w:style w:type="paragraph" w:customStyle="1" w:styleId="BF7B9F05B5F73D4FB861ECEAA39C7354">
    <w:name w:val="BF7B9F05B5F73D4FB861ECEAA39C7354"/>
    <w:rsid w:val="00274449"/>
  </w:style>
  <w:style w:type="paragraph" w:customStyle="1" w:styleId="E4DAF702EB1D6643BA49B323993139F2">
    <w:name w:val="E4DAF702EB1D6643BA49B323993139F2"/>
    <w:rsid w:val="009A1C21"/>
  </w:style>
  <w:style w:type="paragraph" w:customStyle="1" w:styleId="777108DA2884FD4ABDB5F276BA5E128B">
    <w:name w:val="777108DA2884FD4ABDB5F276BA5E128B"/>
    <w:rsid w:val="009A1C21"/>
  </w:style>
  <w:style w:type="paragraph" w:customStyle="1" w:styleId="53455A875E3BFC478D8E3B437FFFCC0B">
    <w:name w:val="53455A875E3BFC478D8E3B437FFFCC0B"/>
    <w:rsid w:val="009A1C21"/>
  </w:style>
  <w:style w:type="paragraph" w:customStyle="1" w:styleId="5BB0B7805859F7468DD94D4EEB02795F">
    <w:name w:val="5BB0B7805859F7468DD94D4EEB02795F"/>
    <w:rsid w:val="0043274C"/>
  </w:style>
  <w:style w:type="paragraph" w:customStyle="1" w:styleId="3AA2EA23DABC0D41BAFDB980A9F56B31">
    <w:name w:val="3AA2EA23DABC0D41BAFDB980A9F56B31"/>
    <w:rsid w:val="00432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{A315AC24-F324-B346-93A6-D36D0E1DBEEE}tf00546271.dotx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2019-10-23T11:57:00Z</dcterms:created>
  <dcterms:modified xsi:type="dcterms:W3CDTF">2019-10-23T12:35:00Z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